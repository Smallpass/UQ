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4DC6FEA" w14:textId="1DBCEC51" w:rsidR="00A1219F" w:rsidRPr="00A1219F" w:rsidRDefault="000B4296" w:rsidP="00BF30DB">
      <w:pPr>
        <w:pStyle w:val="Heading1"/>
        <w:ind w:right="-710"/>
        <w:jc w:val="both"/>
        <w:rPr>
          <w:b/>
        </w:rPr>
      </w:pPr>
      <w:r>
        <w:rPr>
          <w:b/>
        </w:rPr>
        <w:t xml:space="preserve">DECO2500/7250 </w:t>
      </w:r>
      <w:r w:rsidR="00BF30DB">
        <w:rPr>
          <w:b/>
        </w:rPr>
        <w:t>Progress Log</w:t>
      </w:r>
    </w:p>
    <w:p w14:paraId="38D69933" w14:textId="5481D049" w:rsidR="00BF30DB" w:rsidRDefault="00BF30DB" w:rsidP="00BF30DB">
      <w:pPr>
        <w:pStyle w:val="Heading1"/>
        <w:jc w:val="both"/>
      </w:pPr>
      <w:r>
        <w:t>Date:</w:t>
      </w:r>
      <w:r w:rsidR="00D03EA4">
        <w:t xml:space="preserve"> 1/10/24</w:t>
      </w:r>
    </w:p>
    <w:p w14:paraId="1BC00D13" w14:textId="50B4ECB5" w:rsidR="00BF30DB" w:rsidRDefault="00BF30DB" w:rsidP="00BF30DB">
      <w:pPr>
        <w:pStyle w:val="Heading1"/>
        <w:jc w:val="both"/>
      </w:pPr>
      <w:r>
        <w:t>Teaching Week:</w:t>
      </w:r>
      <w:r w:rsidR="00D03EA4">
        <w:t xml:space="preserve"> 10</w:t>
      </w:r>
    </w:p>
    <w:p w14:paraId="31C259AF" w14:textId="77777777" w:rsidR="00BF30DB" w:rsidRDefault="00BF30DB" w:rsidP="00BF30DB">
      <w:pPr>
        <w:pStyle w:val="BodyText"/>
        <w:ind w:right="142"/>
        <w:jc w:val="both"/>
      </w:pPr>
    </w:p>
    <w:p w14:paraId="07F768DE" w14:textId="77777777" w:rsidR="00BF30DB" w:rsidRDefault="00BF30DB" w:rsidP="00BF30DB">
      <w:pPr>
        <w:pStyle w:val="Heading1"/>
        <w:jc w:val="both"/>
      </w:pPr>
      <w:r>
        <w:t>Team Name:</w:t>
      </w:r>
    </w:p>
    <w:p w14:paraId="397EBB68" w14:textId="77777777" w:rsidR="00BF30DB" w:rsidRDefault="00BF30DB" w:rsidP="00BF30DB">
      <w:pPr>
        <w:pStyle w:val="BodyText"/>
        <w:ind w:right="142"/>
        <w:jc w:val="both"/>
      </w:pPr>
    </w:p>
    <w:p w14:paraId="4DE84572" w14:textId="77777777" w:rsidR="00BF30DB" w:rsidRDefault="00BF30DB" w:rsidP="00BF30DB">
      <w:pPr>
        <w:pStyle w:val="Heading1"/>
        <w:jc w:val="both"/>
      </w:pPr>
      <w:r>
        <w:t>Team members present</w:t>
      </w:r>
    </w:p>
    <w:p w14:paraId="54AAFB4C" w14:textId="77777777" w:rsidR="005611E3" w:rsidRDefault="005611E3" w:rsidP="005611E3">
      <w:pPr>
        <w:pStyle w:val="BodyText"/>
        <w:ind w:right="142"/>
        <w:jc w:val="both"/>
      </w:pPr>
      <w:r>
        <w:t>Sam Allpass, Sam Patterson, Cate Brown, Rose (Luyi) Ying</w:t>
      </w:r>
    </w:p>
    <w:p w14:paraId="06583F74" w14:textId="77777777" w:rsidR="00BF30DB" w:rsidRDefault="00BF30DB" w:rsidP="00BF30DB">
      <w:pPr>
        <w:pStyle w:val="BodyText"/>
        <w:ind w:right="142"/>
        <w:jc w:val="both"/>
      </w:pPr>
    </w:p>
    <w:p w14:paraId="07BE2CD8" w14:textId="02870895" w:rsidR="00A1219F" w:rsidRDefault="00BF30DB" w:rsidP="00BF30DB">
      <w:pPr>
        <w:pStyle w:val="Heading1"/>
        <w:jc w:val="both"/>
      </w:pPr>
      <w:r>
        <w:t>Items discussed and worked on from the previous week</w:t>
      </w:r>
    </w:p>
    <w:p w14:paraId="25CAFCDD" w14:textId="69AF254D" w:rsidR="00A1219F" w:rsidRPr="00F357D7" w:rsidRDefault="00F357D7" w:rsidP="00BF30DB">
      <w:pPr>
        <w:pStyle w:val="BodyText"/>
        <w:jc w:val="both"/>
        <w:rPr>
          <w:i/>
          <w:iCs/>
        </w:rPr>
      </w:pPr>
      <w:r w:rsidRPr="00F357D7">
        <w:rPr>
          <w:i/>
          <w:iCs/>
        </w:rPr>
        <w:t>Including their current state (e.g., not started, in progress, completed, etc.) and team member allocation.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433"/>
        <w:gridCol w:w="2364"/>
        <w:gridCol w:w="2602"/>
        <w:gridCol w:w="2229"/>
      </w:tblGrid>
      <w:tr w:rsidR="004D17BE" w:rsidRPr="006645BB" w14:paraId="76CFA053" w14:textId="77777777" w:rsidTr="00C44A04">
        <w:tc>
          <w:tcPr>
            <w:tcW w:w="2433" w:type="dxa"/>
            <w:vAlign w:val="center"/>
          </w:tcPr>
          <w:p w14:paraId="1DD02F76" w14:textId="77777777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64" w:type="dxa"/>
            <w:vAlign w:val="center"/>
          </w:tcPr>
          <w:p w14:paraId="56B990B1" w14:textId="56862CBD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Current state</w:t>
            </w:r>
          </w:p>
        </w:tc>
        <w:tc>
          <w:tcPr>
            <w:tcW w:w="2602" w:type="dxa"/>
            <w:vAlign w:val="center"/>
          </w:tcPr>
          <w:p w14:paraId="27F0B370" w14:textId="77777777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229" w:type="dxa"/>
            <w:vAlign w:val="center"/>
          </w:tcPr>
          <w:p w14:paraId="5820A10F" w14:textId="77777777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4D17BE" w:rsidRPr="006645BB" w14:paraId="23BB74FA" w14:textId="77777777" w:rsidTr="00C44A04">
        <w:tc>
          <w:tcPr>
            <w:tcW w:w="2433" w:type="dxa"/>
          </w:tcPr>
          <w:p w14:paraId="1646953A" w14:textId="77777777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Introduction to report</w:t>
            </w:r>
          </w:p>
        </w:tc>
        <w:tc>
          <w:tcPr>
            <w:tcW w:w="2364" w:type="dxa"/>
          </w:tcPr>
          <w:p w14:paraId="2CD79C53" w14:textId="056B7E95" w:rsidR="004D17BE" w:rsidRPr="00E60881" w:rsidRDefault="00E60881" w:rsidP="00C44A04">
            <w:pPr>
              <w:jc w:val="center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6694F637" w14:textId="77777777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Rose</w:t>
            </w:r>
          </w:p>
        </w:tc>
        <w:tc>
          <w:tcPr>
            <w:tcW w:w="2229" w:type="dxa"/>
            <w:vAlign w:val="center"/>
          </w:tcPr>
          <w:p w14:paraId="7BB6828E" w14:textId="77777777" w:rsidR="004D17BE" w:rsidRPr="006645BB" w:rsidRDefault="004D17BE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</w:p>
        </w:tc>
      </w:tr>
      <w:tr w:rsidR="004D17BE" w:rsidRPr="006645BB" w14:paraId="4A43A3E2" w14:textId="77777777" w:rsidTr="00C44A04">
        <w:tc>
          <w:tcPr>
            <w:tcW w:w="2433" w:type="dxa"/>
          </w:tcPr>
          <w:p w14:paraId="69836A2B" w14:textId="77777777" w:rsidR="004D17BE" w:rsidRPr="006645BB" w:rsidRDefault="004D17BE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Contextual inquiry</w:t>
            </w:r>
          </w:p>
        </w:tc>
        <w:tc>
          <w:tcPr>
            <w:tcW w:w="2364" w:type="dxa"/>
          </w:tcPr>
          <w:p w14:paraId="718CDB2B" w14:textId="5D9B5E1D" w:rsidR="004D17BE" w:rsidRPr="006645BB" w:rsidRDefault="00E60881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</w:t>
            </w:r>
          </w:p>
        </w:tc>
        <w:tc>
          <w:tcPr>
            <w:tcW w:w="2602" w:type="dxa"/>
          </w:tcPr>
          <w:p w14:paraId="43C101DF" w14:textId="77777777" w:rsidR="004D17BE" w:rsidRPr="006645BB" w:rsidRDefault="004D17BE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229" w:type="dxa"/>
          </w:tcPr>
          <w:p w14:paraId="5E71AE96" w14:textId="77777777" w:rsidR="004D17BE" w:rsidRPr="006645BB" w:rsidRDefault="004D17BE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Fully completed contextual inquiry ready for submission</w:t>
            </w:r>
          </w:p>
        </w:tc>
      </w:tr>
      <w:tr w:rsidR="00E60881" w:rsidRPr="006645BB" w14:paraId="427690CB" w14:textId="77777777" w:rsidTr="00C44A04">
        <w:tc>
          <w:tcPr>
            <w:tcW w:w="2433" w:type="dxa"/>
          </w:tcPr>
          <w:p w14:paraId="1FF2E474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Introduction to report</w:t>
            </w:r>
          </w:p>
        </w:tc>
        <w:tc>
          <w:tcPr>
            <w:tcW w:w="2364" w:type="dxa"/>
          </w:tcPr>
          <w:p w14:paraId="4432F754" w14:textId="55E9E1A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72472C67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Rose</w:t>
            </w:r>
          </w:p>
        </w:tc>
        <w:tc>
          <w:tcPr>
            <w:tcW w:w="2229" w:type="dxa"/>
          </w:tcPr>
          <w:p w14:paraId="2F7F51EC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E60881" w:rsidRPr="006645BB" w14:paraId="0B8345DF" w14:textId="77777777" w:rsidTr="00C44A04">
        <w:tc>
          <w:tcPr>
            <w:tcW w:w="2433" w:type="dxa"/>
          </w:tcPr>
          <w:p w14:paraId="599D8F37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Conceptual Design</w:t>
            </w:r>
          </w:p>
        </w:tc>
        <w:tc>
          <w:tcPr>
            <w:tcW w:w="2364" w:type="dxa"/>
          </w:tcPr>
          <w:p w14:paraId="0C8C1829" w14:textId="11276216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758794F0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P</w:t>
            </w:r>
          </w:p>
        </w:tc>
        <w:tc>
          <w:tcPr>
            <w:tcW w:w="2229" w:type="dxa"/>
          </w:tcPr>
          <w:p w14:paraId="6D69B64B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E60881" w:rsidRPr="006645BB" w14:paraId="6BDFA4C8" w14:textId="77777777" w:rsidTr="00C44A04">
        <w:tc>
          <w:tcPr>
            <w:tcW w:w="2433" w:type="dxa"/>
          </w:tcPr>
          <w:p w14:paraId="461C41C5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Prototype</w:t>
            </w:r>
          </w:p>
        </w:tc>
        <w:tc>
          <w:tcPr>
            <w:tcW w:w="2364" w:type="dxa"/>
          </w:tcPr>
          <w:p w14:paraId="45140087" w14:textId="71521426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2B650C57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229" w:type="dxa"/>
          </w:tcPr>
          <w:p w14:paraId="5E974284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E60881" w:rsidRPr="006645BB" w14:paraId="4590C203" w14:textId="77777777" w:rsidTr="00C44A04">
        <w:tc>
          <w:tcPr>
            <w:tcW w:w="2433" w:type="dxa"/>
          </w:tcPr>
          <w:p w14:paraId="7DC17CE5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Future Directions</w:t>
            </w:r>
          </w:p>
        </w:tc>
        <w:tc>
          <w:tcPr>
            <w:tcW w:w="2364" w:type="dxa"/>
          </w:tcPr>
          <w:p w14:paraId="02E1614B" w14:textId="4053B620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1B5E36B7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229" w:type="dxa"/>
          </w:tcPr>
          <w:p w14:paraId="0865D45E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E60881" w:rsidRPr="006645BB" w14:paraId="28414FA2" w14:textId="77777777" w:rsidTr="00C44A04">
        <w:tc>
          <w:tcPr>
            <w:tcW w:w="2433" w:type="dxa"/>
          </w:tcPr>
          <w:p w14:paraId="5D6FB8D7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Conclusion</w:t>
            </w:r>
          </w:p>
        </w:tc>
        <w:tc>
          <w:tcPr>
            <w:tcW w:w="2364" w:type="dxa"/>
          </w:tcPr>
          <w:p w14:paraId="22130273" w14:textId="08291B15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4E51B04C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229" w:type="dxa"/>
          </w:tcPr>
          <w:p w14:paraId="2EE52821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E60881" w:rsidRPr="006645BB" w14:paraId="01660768" w14:textId="77777777" w:rsidTr="00C44A04">
        <w:tc>
          <w:tcPr>
            <w:tcW w:w="2433" w:type="dxa"/>
          </w:tcPr>
          <w:p w14:paraId="6C98C4ED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Individual Peer Reflections</w:t>
            </w:r>
          </w:p>
        </w:tc>
        <w:tc>
          <w:tcPr>
            <w:tcW w:w="2364" w:type="dxa"/>
          </w:tcPr>
          <w:p w14:paraId="3BC7B873" w14:textId="70FF6E00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602" w:type="dxa"/>
          </w:tcPr>
          <w:p w14:paraId="77FBF375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229" w:type="dxa"/>
          </w:tcPr>
          <w:p w14:paraId="17B7CDFC" w14:textId="77777777" w:rsidR="00E60881" w:rsidRPr="006645BB" w:rsidRDefault="00E60881" w:rsidP="00E60881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4D17BE" w:rsidRPr="006645BB" w14:paraId="53CA66A4" w14:textId="77777777" w:rsidTr="00C44A04">
        <w:tc>
          <w:tcPr>
            <w:tcW w:w="2433" w:type="dxa"/>
          </w:tcPr>
          <w:p w14:paraId="4236BF81" w14:textId="77777777" w:rsidR="004D17BE" w:rsidRDefault="004D17BE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Progress Logs</w:t>
            </w:r>
          </w:p>
        </w:tc>
        <w:tc>
          <w:tcPr>
            <w:tcW w:w="2364" w:type="dxa"/>
          </w:tcPr>
          <w:p w14:paraId="495D7D79" w14:textId="1E4A9293" w:rsidR="004D17BE" w:rsidRDefault="00E60881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</w:t>
            </w:r>
          </w:p>
        </w:tc>
        <w:tc>
          <w:tcPr>
            <w:tcW w:w="2602" w:type="dxa"/>
          </w:tcPr>
          <w:p w14:paraId="22A36672" w14:textId="77777777" w:rsidR="004D17BE" w:rsidRDefault="004D17BE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229" w:type="dxa"/>
          </w:tcPr>
          <w:p w14:paraId="719DF4EF" w14:textId="77777777" w:rsidR="004D17BE" w:rsidRPr="006645BB" w:rsidRDefault="004D17BE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</w:tbl>
    <w:p w14:paraId="745BB0D5" w14:textId="77777777" w:rsidR="00BF30DB" w:rsidRDefault="00BF30DB" w:rsidP="00BF30DB">
      <w:pPr>
        <w:pStyle w:val="BodyText"/>
        <w:jc w:val="both"/>
      </w:pPr>
    </w:p>
    <w:p w14:paraId="67CCDFBC" w14:textId="068A0953" w:rsidR="004E5178" w:rsidRDefault="004E5178" w:rsidP="004E5178">
      <w:pPr>
        <w:pStyle w:val="Heading1"/>
        <w:jc w:val="both"/>
      </w:pPr>
      <w:r>
        <w:t>Issues That Arose</w:t>
      </w:r>
      <w:r w:rsidR="00175C53">
        <w:t xml:space="preserve"> (if applicable)</w:t>
      </w:r>
    </w:p>
    <w:p w14:paraId="39B02190" w14:textId="77777777" w:rsidR="004E5178" w:rsidRDefault="004E5178" w:rsidP="004E5178">
      <w:pPr>
        <w:pStyle w:val="BodyText"/>
        <w:jc w:val="both"/>
      </w:pPr>
    </w:p>
    <w:p w14:paraId="35046B3A" w14:textId="77777777" w:rsidR="004E5178" w:rsidRDefault="004E5178" w:rsidP="004E5178">
      <w:pPr>
        <w:pStyle w:val="BodyText"/>
        <w:jc w:val="both"/>
      </w:pPr>
    </w:p>
    <w:p w14:paraId="059268B7" w14:textId="77777777" w:rsidR="004E5178" w:rsidRDefault="004E5178" w:rsidP="004E5178">
      <w:pPr>
        <w:pStyle w:val="BodyText"/>
        <w:jc w:val="both"/>
      </w:pPr>
    </w:p>
    <w:p w14:paraId="5CC7E362" w14:textId="77777777" w:rsidR="004E5178" w:rsidRDefault="004E5178" w:rsidP="004E5178">
      <w:pPr>
        <w:pStyle w:val="BodyText"/>
        <w:jc w:val="both"/>
      </w:pPr>
    </w:p>
    <w:p w14:paraId="7B6B1B90" w14:textId="77777777" w:rsidR="004E5178" w:rsidRDefault="004E5178" w:rsidP="004E5178">
      <w:pPr>
        <w:pStyle w:val="BodyText"/>
        <w:jc w:val="both"/>
      </w:pPr>
    </w:p>
    <w:p w14:paraId="570D51E8" w14:textId="77777777" w:rsidR="004E5178" w:rsidRDefault="004E5178" w:rsidP="004E5178">
      <w:pPr>
        <w:pStyle w:val="Heading1"/>
        <w:jc w:val="both"/>
      </w:pPr>
      <w:r>
        <w:t>Actions Required</w:t>
      </w:r>
    </w:p>
    <w:p w14:paraId="350C0F04" w14:textId="77777777" w:rsidR="004E5178" w:rsidRDefault="004E5178" w:rsidP="004E5178">
      <w:pPr>
        <w:pStyle w:val="BodyText"/>
        <w:jc w:val="both"/>
      </w:pPr>
    </w:p>
    <w:p w14:paraId="2AA8EF36" w14:textId="77777777" w:rsidR="004E5178" w:rsidRDefault="004E5178" w:rsidP="004E5178">
      <w:pPr>
        <w:pStyle w:val="BodyText"/>
        <w:jc w:val="both"/>
      </w:pPr>
    </w:p>
    <w:p w14:paraId="2DEDAD88" w14:textId="77777777" w:rsidR="004E5178" w:rsidRDefault="004E5178" w:rsidP="004E5178">
      <w:pPr>
        <w:pStyle w:val="BodyText"/>
        <w:jc w:val="both"/>
      </w:pPr>
    </w:p>
    <w:p w14:paraId="1226F5C1" w14:textId="77777777" w:rsidR="004E5178" w:rsidRDefault="004E5178" w:rsidP="004E5178">
      <w:pPr>
        <w:pStyle w:val="BodyText"/>
        <w:jc w:val="both"/>
      </w:pPr>
    </w:p>
    <w:p w14:paraId="7BAE9B31" w14:textId="77777777" w:rsidR="004E5178" w:rsidRDefault="004E5178" w:rsidP="004E5178">
      <w:pPr>
        <w:pStyle w:val="BodyText"/>
        <w:jc w:val="both"/>
      </w:pPr>
    </w:p>
    <w:p w14:paraId="74849BD6" w14:textId="12A955D2" w:rsidR="004E5178" w:rsidRDefault="004E5178" w:rsidP="004E5178">
      <w:pPr>
        <w:pStyle w:val="Heading1"/>
        <w:jc w:val="both"/>
      </w:pPr>
      <w:r>
        <w:t>Deliverables to be completed by the next week, including plan for the next week</w:t>
      </w:r>
    </w:p>
    <w:p w14:paraId="0171DE65" w14:textId="1E5B5675" w:rsidR="00BF30DB" w:rsidRPr="004E5178" w:rsidRDefault="004E5178" w:rsidP="004E5178">
      <w:pPr>
        <w:pStyle w:val="BodyText"/>
        <w:jc w:val="both"/>
        <w:rPr>
          <w:i/>
          <w:iCs/>
        </w:rPr>
      </w:pPr>
      <w:r w:rsidRPr="004E5178">
        <w:rPr>
          <w:i/>
          <w:iCs/>
        </w:rPr>
        <w:t>Including team member allocation to tasks/deliverables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433"/>
        <w:gridCol w:w="2364"/>
        <w:gridCol w:w="2602"/>
        <w:gridCol w:w="2229"/>
      </w:tblGrid>
      <w:tr w:rsidR="00353F26" w:rsidRPr="006645BB" w14:paraId="4A764FBF" w14:textId="77777777" w:rsidTr="00C44A04">
        <w:tc>
          <w:tcPr>
            <w:tcW w:w="2433" w:type="dxa"/>
            <w:vAlign w:val="center"/>
          </w:tcPr>
          <w:p w14:paraId="1B29BB82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64" w:type="dxa"/>
            <w:vAlign w:val="center"/>
          </w:tcPr>
          <w:p w14:paraId="2B0B2965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Due Date</w:t>
            </w:r>
          </w:p>
        </w:tc>
        <w:tc>
          <w:tcPr>
            <w:tcW w:w="2602" w:type="dxa"/>
            <w:vAlign w:val="center"/>
          </w:tcPr>
          <w:p w14:paraId="663FBFE3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229" w:type="dxa"/>
            <w:vAlign w:val="center"/>
          </w:tcPr>
          <w:p w14:paraId="36B14A25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353F26" w:rsidRPr="006645BB" w14:paraId="59485B16" w14:textId="77777777" w:rsidTr="00C44A04">
        <w:tc>
          <w:tcPr>
            <w:tcW w:w="2433" w:type="dxa"/>
          </w:tcPr>
          <w:p w14:paraId="37DE3837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Introduction to report</w:t>
            </w:r>
          </w:p>
        </w:tc>
        <w:tc>
          <w:tcPr>
            <w:tcW w:w="2364" w:type="dxa"/>
          </w:tcPr>
          <w:p w14:paraId="631F6A0C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473446EB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Rose</w:t>
            </w:r>
          </w:p>
        </w:tc>
        <w:tc>
          <w:tcPr>
            <w:tcW w:w="2229" w:type="dxa"/>
            <w:vAlign w:val="center"/>
          </w:tcPr>
          <w:p w14:paraId="3B91892D" w14:textId="77777777" w:rsidR="00353F26" w:rsidRPr="006645BB" w:rsidRDefault="00353F26" w:rsidP="00C44A04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</w:p>
        </w:tc>
      </w:tr>
      <w:tr w:rsidR="00353F26" w:rsidRPr="006645BB" w14:paraId="06A8575B" w14:textId="77777777" w:rsidTr="00C44A04">
        <w:tc>
          <w:tcPr>
            <w:tcW w:w="2433" w:type="dxa"/>
          </w:tcPr>
          <w:p w14:paraId="63461D9B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Introduction to report</w:t>
            </w:r>
          </w:p>
        </w:tc>
        <w:tc>
          <w:tcPr>
            <w:tcW w:w="2364" w:type="dxa"/>
          </w:tcPr>
          <w:p w14:paraId="13EAB880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2EB4BD46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Rose</w:t>
            </w:r>
          </w:p>
        </w:tc>
        <w:tc>
          <w:tcPr>
            <w:tcW w:w="2229" w:type="dxa"/>
          </w:tcPr>
          <w:p w14:paraId="66CDF7CD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353F26" w:rsidRPr="006645BB" w14:paraId="654BC5D3" w14:textId="77777777" w:rsidTr="00C44A04">
        <w:tc>
          <w:tcPr>
            <w:tcW w:w="2433" w:type="dxa"/>
          </w:tcPr>
          <w:p w14:paraId="032BF669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Conceptual Design</w:t>
            </w:r>
          </w:p>
        </w:tc>
        <w:tc>
          <w:tcPr>
            <w:tcW w:w="2364" w:type="dxa"/>
          </w:tcPr>
          <w:p w14:paraId="4898BE09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26BF3956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P</w:t>
            </w:r>
          </w:p>
        </w:tc>
        <w:tc>
          <w:tcPr>
            <w:tcW w:w="2229" w:type="dxa"/>
          </w:tcPr>
          <w:p w14:paraId="11076F76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353F26" w:rsidRPr="006645BB" w14:paraId="0F50F6E5" w14:textId="77777777" w:rsidTr="00C44A04">
        <w:tc>
          <w:tcPr>
            <w:tcW w:w="2433" w:type="dxa"/>
          </w:tcPr>
          <w:p w14:paraId="26F12631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Prototype</w:t>
            </w:r>
          </w:p>
        </w:tc>
        <w:tc>
          <w:tcPr>
            <w:tcW w:w="2364" w:type="dxa"/>
          </w:tcPr>
          <w:p w14:paraId="0C52E6EB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637172ED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229" w:type="dxa"/>
          </w:tcPr>
          <w:p w14:paraId="1252D8B9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353F26" w:rsidRPr="006645BB" w14:paraId="0A33B149" w14:textId="77777777" w:rsidTr="00C44A04">
        <w:tc>
          <w:tcPr>
            <w:tcW w:w="2433" w:type="dxa"/>
          </w:tcPr>
          <w:p w14:paraId="301C5FD2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Future Directions</w:t>
            </w:r>
          </w:p>
        </w:tc>
        <w:tc>
          <w:tcPr>
            <w:tcW w:w="2364" w:type="dxa"/>
          </w:tcPr>
          <w:p w14:paraId="4B94D0B5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27178C4B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229" w:type="dxa"/>
          </w:tcPr>
          <w:p w14:paraId="4D6DD93C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353F26" w:rsidRPr="006645BB" w14:paraId="72CF19FF" w14:textId="77777777" w:rsidTr="00C44A04">
        <w:tc>
          <w:tcPr>
            <w:tcW w:w="2433" w:type="dxa"/>
          </w:tcPr>
          <w:p w14:paraId="7C24F2DD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Conclusion</w:t>
            </w:r>
          </w:p>
        </w:tc>
        <w:tc>
          <w:tcPr>
            <w:tcW w:w="2364" w:type="dxa"/>
          </w:tcPr>
          <w:p w14:paraId="30861514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22E35F6F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229" w:type="dxa"/>
          </w:tcPr>
          <w:p w14:paraId="07D0DD86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353F26" w:rsidRPr="006645BB" w14:paraId="67FB0DFE" w14:textId="77777777" w:rsidTr="00C44A04">
        <w:tc>
          <w:tcPr>
            <w:tcW w:w="2433" w:type="dxa"/>
          </w:tcPr>
          <w:p w14:paraId="0E252DF2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Individual Peer Reflections</w:t>
            </w:r>
          </w:p>
        </w:tc>
        <w:tc>
          <w:tcPr>
            <w:tcW w:w="2364" w:type="dxa"/>
          </w:tcPr>
          <w:p w14:paraId="43605C61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62C4C94E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229" w:type="dxa"/>
          </w:tcPr>
          <w:p w14:paraId="326BADE6" w14:textId="77777777" w:rsidR="00353F26" w:rsidRPr="006645BB" w:rsidRDefault="00353F2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D51B97" w:rsidRPr="006645BB" w14:paraId="1A59CF7A" w14:textId="77777777" w:rsidTr="00C44A04">
        <w:tc>
          <w:tcPr>
            <w:tcW w:w="2433" w:type="dxa"/>
          </w:tcPr>
          <w:p w14:paraId="33EB8148" w14:textId="1AF631FD" w:rsidR="00D51B97" w:rsidRDefault="00F37000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</w:t>
            </w:r>
            <w:r w:rsidR="005E3F9A">
              <w:rPr>
                <w:rFonts w:ascii="Arial" w:eastAsia="Calibri" w:hAnsi="Arial" w:cs="Arial"/>
                <w:szCs w:val="24"/>
                <w:lang w:val="en-GB"/>
              </w:rPr>
              <w:t>ompilation of all sections into final group design pro</w:t>
            </w:r>
            <w:r w:rsidR="00533CDB">
              <w:rPr>
                <w:rFonts w:ascii="Arial" w:eastAsia="Calibri" w:hAnsi="Arial" w:cs="Arial"/>
                <w:szCs w:val="24"/>
                <w:lang w:val="en-GB"/>
              </w:rPr>
              <w:t>posal.</w:t>
            </w:r>
          </w:p>
        </w:tc>
        <w:tc>
          <w:tcPr>
            <w:tcW w:w="2364" w:type="dxa"/>
          </w:tcPr>
          <w:p w14:paraId="6CCB6BF0" w14:textId="48EAF391" w:rsidR="00D51B97" w:rsidRDefault="00533CDB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52F8CCA6" w14:textId="1D03978E" w:rsidR="00D51B97" w:rsidRDefault="00533CDB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229" w:type="dxa"/>
          </w:tcPr>
          <w:p w14:paraId="2DCFDCE4" w14:textId="5E1EB5FE" w:rsidR="00D51B97" w:rsidRPr="006645BB" w:rsidRDefault="00531B76" w:rsidP="00C44A04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Cohesion and readability of assignment is to be evaluated after collation of individual sections.</w:t>
            </w:r>
          </w:p>
        </w:tc>
      </w:tr>
    </w:tbl>
    <w:p w14:paraId="6C60C25C" w14:textId="65482113" w:rsidR="00BF30DB" w:rsidRPr="002A7AB2" w:rsidRDefault="00BF30DB" w:rsidP="002A7AB2">
      <w:pPr>
        <w:jc w:val="both"/>
        <w:rPr>
          <w:rFonts w:ascii="Arial" w:eastAsia="Calibri" w:hAnsi="Arial" w:cs="Arial"/>
          <w:szCs w:val="24"/>
          <w:lang w:val="en-GB"/>
        </w:rPr>
      </w:pPr>
    </w:p>
    <w:p w14:paraId="72295ACB" w14:textId="77777777" w:rsidR="00580A71" w:rsidRDefault="00580A71" w:rsidP="00580A71">
      <w:pPr>
        <w:pStyle w:val="Heading1"/>
        <w:jc w:val="both"/>
      </w:pPr>
      <w:r>
        <w:t>Other Comments</w:t>
      </w:r>
    </w:p>
    <w:p w14:paraId="378D1D0D" w14:textId="77777777" w:rsidR="00580A71" w:rsidRDefault="00580A71" w:rsidP="00580A71">
      <w:pPr>
        <w:pStyle w:val="BodyText"/>
        <w:jc w:val="both"/>
      </w:pPr>
    </w:p>
    <w:p w14:paraId="3BA04694" w14:textId="77777777" w:rsidR="00580A71" w:rsidRDefault="00580A71" w:rsidP="00580A71">
      <w:pPr>
        <w:pStyle w:val="BodyText"/>
        <w:jc w:val="both"/>
      </w:pPr>
    </w:p>
    <w:p w14:paraId="0EC060DA" w14:textId="77777777" w:rsidR="00580A71" w:rsidRDefault="00580A71" w:rsidP="00580A71">
      <w:pPr>
        <w:pStyle w:val="BodyText"/>
        <w:jc w:val="both"/>
      </w:pPr>
    </w:p>
    <w:p w14:paraId="055050CF" w14:textId="77777777" w:rsidR="00580A71" w:rsidRDefault="00580A71" w:rsidP="00580A71">
      <w:pPr>
        <w:pStyle w:val="BodyText"/>
        <w:jc w:val="both"/>
      </w:pPr>
    </w:p>
    <w:p w14:paraId="7538BEDB" w14:textId="77777777" w:rsidR="00580A71" w:rsidRDefault="00580A71" w:rsidP="00580A71">
      <w:pPr>
        <w:pStyle w:val="BodyText"/>
        <w:jc w:val="both"/>
      </w:pPr>
    </w:p>
    <w:p w14:paraId="1CFED777" w14:textId="77777777" w:rsidR="00580A71" w:rsidRDefault="00580A71" w:rsidP="00580A71">
      <w:pPr>
        <w:pStyle w:val="BodyText"/>
        <w:jc w:val="both"/>
      </w:pPr>
    </w:p>
    <w:p w14:paraId="304BD0FB" w14:textId="7D04A143" w:rsidR="00BF30DB" w:rsidRDefault="00580A71" w:rsidP="00580A71">
      <w:pPr>
        <w:pStyle w:val="Heading1"/>
        <w:jc w:val="both"/>
      </w:pPr>
      <w:r>
        <w:t>Signed, Dated and Accepted</w:t>
      </w:r>
    </w:p>
    <w:p w14:paraId="09BF556C" w14:textId="77777777" w:rsidR="00BF30DB" w:rsidRDefault="00BF30DB" w:rsidP="00BF30DB">
      <w:pPr>
        <w:pStyle w:val="BodyText"/>
        <w:jc w:val="both"/>
      </w:pPr>
    </w:p>
    <w:sectPr w:rsidR="00BF30DB" w:rsidSect="000B429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2165" w:right="1134" w:bottom="1134" w:left="1134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ACBF9" w14:textId="77777777" w:rsidR="000B4296" w:rsidRDefault="000B4296" w:rsidP="00C20C17">
      <w:r>
        <w:separator/>
      </w:r>
    </w:p>
  </w:endnote>
  <w:endnote w:type="continuationSeparator" w:id="0">
    <w:p w14:paraId="6434E186" w14:textId="77777777" w:rsidR="000B4296" w:rsidRDefault="000B4296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931" w:type="pct"/>
      <w:tblLook w:val="0600" w:firstRow="0" w:lastRow="0" w:firstColumn="0" w:lastColumn="0" w:noHBand="1" w:noVBand="1"/>
    </w:tblPr>
    <w:tblGrid>
      <w:gridCol w:w="9077"/>
      <w:gridCol w:w="428"/>
    </w:tblGrid>
    <w:tr w:rsidR="00B042DF" w14:paraId="615B4597" w14:textId="77777777" w:rsidTr="007A70F9">
      <w:tc>
        <w:tcPr>
          <w:tcW w:w="9750" w:type="dxa"/>
          <w:vAlign w:val="bottom"/>
        </w:tcPr>
        <w:p w14:paraId="45987B88" w14:textId="77777777" w:rsidR="00B042DF" w:rsidRPr="00571E2B" w:rsidRDefault="004415C2" w:rsidP="00571E2B">
          <w:pPr>
            <w:rPr>
              <w:sz w:val="15"/>
              <w:szCs w:val="15"/>
            </w:rPr>
          </w:pPr>
          <w:r w:rsidRPr="00877180">
            <w:rPr>
              <w:rFonts w:ascii="Arial" w:hAnsi="Arial" w:cs="Arial"/>
              <w:sz w:val="16"/>
              <w:szCs w:val="16"/>
            </w:rPr>
            <w:t>©</w:t>
          </w:r>
          <w:r w:rsidRPr="00877180">
            <w:rPr>
              <w:rFonts w:ascii="Arial" w:hAnsi="Arial" w:cs="Times New Roman (Body CS)"/>
              <w:sz w:val="16"/>
              <w:szCs w:val="14"/>
            </w:rPr>
            <w:t xml:space="preserve"> The University of Queensland 202</w:t>
          </w:r>
          <w:r w:rsidR="00DD75E9">
            <w:rPr>
              <w:rFonts w:ascii="Arial" w:hAnsi="Arial" w:cs="Times New Roman (Body CS)"/>
              <w:sz w:val="16"/>
              <w:szCs w:val="14"/>
            </w:rPr>
            <w:t>4</w:t>
          </w:r>
        </w:p>
      </w:tc>
      <w:tc>
        <w:tcPr>
          <w:tcW w:w="456" w:type="dxa"/>
          <w:vAlign w:val="bottom"/>
        </w:tcPr>
        <w:p w14:paraId="05C7E9A6" w14:textId="77777777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726A4F">
            <w:rPr>
              <w:b/>
              <w:noProof/>
              <w:szCs w:val="15"/>
            </w:rPr>
            <w:t>1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0589AC38" w14:textId="77777777" w:rsidR="00716942" w:rsidRPr="00B042DF" w:rsidRDefault="00716942" w:rsidP="00B042DF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5BB9A2C2" w14:textId="77777777" w:rsidTr="0016241C">
      <w:tc>
        <w:tcPr>
          <w:tcW w:w="2548" w:type="dxa"/>
        </w:tcPr>
        <w:p w14:paraId="62A26E43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C6CEF89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2113471429"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4A2E2386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181672191"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6715B3D4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1799413074"/>
              <w:temporary/>
              <w:showingPlcHdr/>
              <w:text w:multiLine="1"/>
            </w:sdtPr>
            <w:sdtEndPr/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46A0B849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1ECAB46B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617835ED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7BA5C843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4765A" w14:textId="77777777" w:rsidR="000B4296" w:rsidRDefault="000B4296" w:rsidP="00C20C17">
      <w:r>
        <w:separator/>
      </w:r>
    </w:p>
  </w:footnote>
  <w:footnote w:type="continuationSeparator" w:id="0">
    <w:p w14:paraId="59C8938A" w14:textId="77777777" w:rsidR="000B4296" w:rsidRDefault="000B4296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41DAE" w14:textId="77777777" w:rsidR="004415C2" w:rsidRPr="004415C2" w:rsidRDefault="004415C2" w:rsidP="004415C2">
    <w:pPr>
      <w:pStyle w:val="Header"/>
      <w:rPr>
        <w:color w:val="51247A" w:themeColor="accent1"/>
      </w:rPr>
    </w:pPr>
    <w:r w:rsidRPr="004415C2">
      <w:rPr>
        <w:noProof/>
        <w:color w:val="51247A" w:themeColor="accent1"/>
        <w:lang w:eastAsia="en-AU"/>
      </w:rPr>
      <w:drawing>
        <wp:anchor distT="0" distB="0" distL="114300" distR="114300" simplePos="0" relativeHeight="251663360" behindDoc="1" locked="0" layoutInCell="1" allowOverlap="1" wp14:anchorId="59DC8874" wp14:editId="7C6BAD6B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640320" cy="1092200"/>
          <wp:effectExtent l="0" t="0" r="5080" b="0"/>
          <wp:wrapNone/>
          <wp:docPr id="27" name="Picture 27" descr="S:\BEL-FacultyOffice\Marketing\Branding_Logos_Templates &amp; Fonts\3. Templates\BEL\Word Docs\Rebrand\UQ Create Change Generic purple portrait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EL-FacultyOffice\Marketing\Branding_Logos_Templates &amp; Fonts\3. Templates\BEL\Word Docs\Rebrand\UQ Create Change Generic purple portrait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32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5C2">
      <w:rPr>
        <w:rFonts w:ascii="Arial" w:hAnsi="Arial" w:cs="Times New Roman (Body CS)"/>
        <w:i/>
        <w:iCs/>
        <w:color w:val="51247A" w:themeColor="accent1"/>
        <w:sz w:val="16"/>
        <w:szCs w:val="14"/>
      </w:rPr>
      <w:t>This content is protected and may not be shared, uploaded, or distributed.</w:t>
    </w:r>
  </w:p>
  <w:p w14:paraId="26C367E4" w14:textId="77777777" w:rsidR="007B0BBA" w:rsidRPr="004415C2" w:rsidRDefault="007B0BBA" w:rsidP="007B0BBA">
    <w:pPr>
      <w:pStyle w:val="Header"/>
      <w:jc w:val="right"/>
      <w:rPr>
        <w:color w:val="51247A" w:themeColor="accent1"/>
      </w:rPr>
    </w:pPr>
  </w:p>
  <w:p w14:paraId="31755AD7" w14:textId="77777777" w:rsidR="007B0BBA" w:rsidRDefault="007B0BBA" w:rsidP="007B0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32A2D" w14:textId="77777777" w:rsidR="00F4114D" w:rsidRDefault="00F4114D" w:rsidP="00F4114D">
    <w:pPr>
      <w:pStyle w:val="Header"/>
      <w:jc w:val="right"/>
    </w:pPr>
  </w:p>
  <w:p w14:paraId="7A15FE13" w14:textId="77777777" w:rsidR="00F4114D" w:rsidRDefault="00F4114D" w:rsidP="00F4114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9E8D58F" wp14:editId="0455BA2D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7510D7"/>
    <w:multiLevelType w:val="multilevel"/>
    <w:tmpl w:val="2F6CA4A0"/>
    <w:numStyleLink w:val="ListBullet"/>
  </w:abstractNum>
  <w:abstractNum w:abstractNumId="2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4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E62645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8C90D8A"/>
    <w:multiLevelType w:val="multilevel"/>
    <w:tmpl w:val="8752BC70"/>
    <w:numStyleLink w:val="ListSectionTitle"/>
  </w:abstractNum>
  <w:abstractNum w:abstractNumId="11" w15:restartNumberingAfterBreak="0">
    <w:nsid w:val="52AA0A7D"/>
    <w:multiLevelType w:val="multilevel"/>
    <w:tmpl w:val="E9B44B6A"/>
    <w:numStyleLink w:val="ListParagraph"/>
  </w:abstractNum>
  <w:abstractNum w:abstractNumId="12" w15:restartNumberingAfterBreak="0">
    <w:nsid w:val="53FE7795"/>
    <w:multiLevelType w:val="multilevel"/>
    <w:tmpl w:val="B5BC7C40"/>
    <w:numStyleLink w:val="ListAppendix"/>
  </w:abstractNum>
  <w:abstractNum w:abstractNumId="13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 w16cid:durableId="1798907196">
    <w:abstractNumId w:val="13"/>
  </w:num>
  <w:num w:numId="2" w16cid:durableId="1190602858">
    <w:abstractNumId w:val="4"/>
  </w:num>
  <w:num w:numId="3" w16cid:durableId="1209538068">
    <w:abstractNumId w:val="8"/>
  </w:num>
  <w:num w:numId="4" w16cid:durableId="679429343">
    <w:abstractNumId w:val="3"/>
  </w:num>
  <w:num w:numId="5" w16cid:durableId="1146356740">
    <w:abstractNumId w:val="11"/>
  </w:num>
  <w:num w:numId="6" w16cid:durableId="1378504555">
    <w:abstractNumId w:val="5"/>
  </w:num>
  <w:num w:numId="7" w16cid:durableId="1501504831">
    <w:abstractNumId w:val="6"/>
  </w:num>
  <w:num w:numId="8" w16cid:durableId="768475205">
    <w:abstractNumId w:val="7"/>
  </w:num>
  <w:num w:numId="9" w16cid:durableId="1423988116">
    <w:abstractNumId w:val="2"/>
  </w:num>
  <w:num w:numId="10" w16cid:durableId="498928100">
    <w:abstractNumId w:val="9"/>
  </w:num>
  <w:num w:numId="11" w16cid:durableId="1394817953">
    <w:abstractNumId w:val="1"/>
  </w:num>
  <w:num w:numId="12" w16cid:durableId="149177872">
    <w:abstractNumId w:val="0"/>
  </w:num>
  <w:num w:numId="13" w16cid:durableId="1247303909">
    <w:abstractNumId w:val="10"/>
  </w:num>
  <w:num w:numId="14" w16cid:durableId="804547555">
    <w:abstractNumId w:val="12"/>
  </w:num>
  <w:num w:numId="15" w16cid:durableId="153133442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96"/>
    <w:rsid w:val="00024D23"/>
    <w:rsid w:val="000300D4"/>
    <w:rsid w:val="000A7AFE"/>
    <w:rsid w:val="000B3E75"/>
    <w:rsid w:val="000B4296"/>
    <w:rsid w:val="0016241C"/>
    <w:rsid w:val="001741BF"/>
    <w:rsid w:val="00175C53"/>
    <w:rsid w:val="00193459"/>
    <w:rsid w:val="00194655"/>
    <w:rsid w:val="00196C64"/>
    <w:rsid w:val="001B6A57"/>
    <w:rsid w:val="001E544B"/>
    <w:rsid w:val="002142AC"/>
    <w:rsid w:val="00241DF1"/>
    <w:rsid w:val="002450E7"/>
    <w:rsid w:val="00287293"/>
    <w:rsid w:val="00292EDB"/>
    <w:rsid w:val="002A7746"/>
    <w:rsid w:val="002A7AB2"/>
    <w:rsid w:val="002C6194"/>
    <w:rsid w:val="002D73F6"/>
    <w:rsid w:val="002E0C95"/>
    <w:rsid w:val="002F612F"/>
    <w:rsid w:val="00310B79"/>
    <w:rsid w:val="0033054B"/>
    <w:rsid w:val="00353F26"/>
    <w:rsid w:val="003A71BB"/>
    <w:rsid w:val="00416FF4"/>
    <w:rsid w:val="004415C2"/>
    <w:rsid w:val="00445521"/>
    <w:rsid w:val="00463D08"/>
    <w:rsid w:val="004713C5"/>
    <w:rsid w:val="004972A0"/>
    <w:rsid w:val="004D17BE"/>
    <w:rsid w:val="004E5178"/>
    <w:rsid w:val="00525774"/>
    <w:rsid w:val="00531B76"/>
    <w:rsid w:val="00533CDB"/>
    <w:rsid w:val="005611E3"/>
    <w:rsid w:val="00571E2B"/>
    <w:rsid w:val="00576D68"/>
    <w:rsid w:val="00580A71"/>
    <w:rsid w:val="005845EC"/>
    <w:rsid w:val="005A6CC7"/>
    <w:rsid w:val="005B54F0"/>
    <w:rsid w:val="005D0167"/>
    <w:rsid w:val="005D4250"/>
    <w:rsid w:val="005E3F9A"/>
    <w:rsid w:val="005E5C82"/>
    <w:rsid w:val="005E7363"/>
    <w:rsid w:val="00614669"/>
    <w:rsid w:val="006320A1"/>
    <w:rsid w:val="006377A2"/>
    <w:rsid w:val="006645BB"/>
    <w:rsid w:val="00670B05"/>
    <w:rsid w:val="00684298"/>
    <w:rsid w:val="006873AE"/>
    <w:rsid w:val="00691D45"/>
    <w:rsid w:val="006C0E44"/>
    <w:rsid w:val="006E71A4"/>
    <w:rsid w:val="0071246C"/>
    <w:rsid w:val="00715A9A"/>
    <w:rsid w:val="00716942"/>
    <w:rsid w:val="00722BD7"/>
    <w:rsid w:val="00726A4F"/>
    <w:rsid w:val="007A70F9"/>
    <w:rsid w:val="007B0BBA"/>
    <w:rsid w:val="007B215D"/>
    <w:rsid w:val="007C38B8"/>
    <w:rsid w:val="007F5557"/>
    <w:rsid w:val="007F6E9B"/>
    <w:rsid w:val="00834296"/>
    <w:rsid w:val="00862690"/>
    <w:rsid w:val="00882359"/>
    <w:rsid w:val="008B0D7D"/>
    <w:rsid w:val="008E2EA4"/>
    <w:rsid w:val="00915EE2"/>
    <w:rsid w:val="009212B7"/>
    <w:rsid w:val="00944DDB"/>
    <w:rsid w:val="009774DC"/>
    <w:rsid w:val="009C006F"/>
    <w:rsid w:val="009D6143"/>
    <w:rsid w:val="009D7F71"/>
    <w:rsid w:val="009E12AD"/>
    <w:rsid w:val="009E3486"/>
    <w:rsid w:val="009E3FDE"/>
    <w:rsid w:val="009E6379"/>
    <w:rsid w:val="009F3881"/>
    <w:rsid w:val="00A1219F"/>
    <w:rsid w:val="00A12421"/>
    <w:rsid w:val="00A34437"/>
    <w:rsid w:val="00A77D53"/>
    <w:rsid w:val="00A902D6"/>
    <w:rsid w:val="00AE34ED"/>
    <w:rsid w:val="00AE7D65"/>
    <w:rsid w:val="00B025B0"/>
    <w:rsid w:val="00B042DF"/>
    <w:rsid w:val="00B13955"/>
    <w:rsid w:val="00B473B6"/>
    <w:rsid w:val="00B742E4"/>
    <w:rsid w:val="00B906AA"/>
    <w:rsid w:val="00BA4749"/>
    <w:rsid w:val="00BC0E71"/>
    <w:rsid w:val="00BE0430"/>
    <w:rsid w:val="00BE112C"/>
    <w:rsid w:val="00BF30DB"/>
    <w:rsid w:val="00C20C17"/>
    <w:rsid w:val="00C33B32"/>
    <w:rsid w:val="00C474B7"/>
    <w:rsid w:val="00C555F6"/>
    <w:rsid w:val="00C7208B"/>
    <w:rsid w:val="00C733AD"/>
    <w:rsid w:val="00C960ED"/>
    <w:rsid w:val="00CA4DCB"/>
    <w:rsid w:val="00CE7A06"/>
    <w:rsid w:val="00D03EA4"/>
    <w:rsid w:val="00D13C7F"/>
    <w:rsid w:val="00D32971"/>
    <w:rsid w:val="00D51B97"/>
    <w:rsid w:val="00D8242B"/>
    <w:rsid w:val="00DA5594"/>
    <w:rsid w:val="00DC79BB"/>
    <w:rsid w:val="00DD0AFE"/>
    <w:rsid w:val="00DD3FBD"/>
    <w:rsid w:val="00DD75E9"/>
    <w:rsid w:val="00DF5EA7"/>
    <w:rsid w:val="00E60881"/>
    <w:rsid w:val="00E7261C"/>
    <w:rsid w:val="00E77EBA"/>
    <w:rsid w:val="00E87A8D"/>
    <w:rsid w:val="00EE473C"/>
    <w:rsid w:val="00F33C51"/>
    <w:rsid w:val="00F357D7"/>
    <w:rsid w:val="00F37000"/>
    <w:rsid w:val="00F37ED1"/>
    <w:rsid w:val="00F4114D"/>
    <w:rsid w:val="00F4312A"/>
    <w:rsid w:val="00F60C0A"/>
    <w:rsid w:val="00F745F2"/>
    <w:rsid w:val="00F77373"/>
    <w:rsid w:val="00FC0BC3"/>
    <w:rsid w:val="00FD1621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2C1C"/>
  <w15:chartTrackingRefBased/>
  <w15:docId w15:val="{8D67B63C-509A-48CC-89CA-93CEEE30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9B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7F6E9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F6E9B"/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999490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999490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7F6E9B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7F6E9B"/>
    <w:rPr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962A8B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962A8B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A1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6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qclimmi\OneDrive%20-%20The%20University%20of%20Queensland\Work\Teaching\DECO2500-7250\DECO2500-7250_2024\Assessment\Design%20Proposal\Teaching_document-portrait.dotx" TargetMode="External"/></Relationships>
</file>

<file path=word/theme/theme1.xml><?xml version="1.0" encoding="utf-8"?>
<a:theme xmlns:a="http://schemas.openxmlformats.org/drawingml/2006/main" name="Office Theme">
  <a:themeElements>
    <a:clrScheme name="UQ colours">
      <a:dk1>
        <a:srgbClr val="2B1D37"/>
      </a:dk1>
      <a:lt1>
        <a:sysClr val="window" lastClr="FFFFFF"/>
      </a:lt1>
      <a:dk2>
        <a:srgbClr val="999490"/>
      </a:dk2>
      <a:lt2>
        <a:srgbClr val="D7D1CC"/>
      </a:lt2>
      <a:accent1>
        <a:srgbClr val="51247A"/>
      </a:accent1>
      <a:accent2>
        <a:srgbClr val="962A8B"/>
      </a:accent2>
      <a:accent3>
        <a:srgbClr val="E62645"/>
      </a:accent3>
      <a:accent4>
        <a:srgbClr val="FBB800"/>
      </a:accent4>
      <a:accent5>
        <a:srgbClr val="4085C6"/>
      </a:accent5>
      <a:accent6>
        <a:srgbClr val="D7D1CC"/>
      </a:accent6>
      <a:hlink>
        <a:srgbClr val="51247A"/>
      </a:hlink>
      <a:folHlink>
        <a:srgbClr val="962A8B"/>
      </a:folHlink>
    </a:clrScheme>
    <a:fontScheme name="UQ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63940D9CA274BA6A3C5894422B47E" ma:contentTypeVersion="11" ma:contentTypeDescription="Create a new document." ma:contentTypeScope="" ma:versionID="537f0672fda292c15e539e06143232e2">
  <xsd:schema xmlns:xsd="http://www.w3.org/2001/XMLSchema" xmlns:xs="http://www.w3.org/2001/XMLSchema" xmlns:p="http://schemas.microsoft.com/office/2006/metadata/properties" xmlns:ns2="cbd08398-b6cb-46f4-bc0d-7ff48c124c5c" xmlns:ns3="86efc96b-9bd8-4e9a-8cec-3381c6557573" targetNamespace="http://schemas.microsoft.com/office/2006/metadata/properties" ma:root="true" ma:fieldsID="1b80d61135ac87d26b6eaae491471c77" ns2:_="" ns3:_="">
    <xsd:import namespace="cbd08398-b6cb-46f4-bc0d-7ff48c124c5c"/>
    <xsd:import namespace="86efc96b-9bd8-4e9a-8cec-3381c6557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08398-b6cb-46f4-bc0d-7ff48c124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c96b-9bd8-4e9a-8cec-3381c6557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d08398-b6cb-46f4-bc0d-7ff48c124c5c">
      <Terms xmlns="http://schemas.microsoft.com/office/infopath/2007/PartnerControls"/>
    </lcf76f155ced4ddcb4097134ff3c332f>
    <SharedWithUsers xmlns="86efc96b-9bd8-4e9a-8cec-3381c6557573">
      <UserInfo>
        <DisplayName>HCC@UQ Members</DisplayName>
        <AccountId>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C9C6375-78A4-4561-8702-320594E9F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4792F2-50FC-4851-8BC6-A751D24F02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B93ED0-7CF6-4F3B-8D9F-4C49D62D0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08398-b6cb-46f4-bc0d-7ff48c124c5c"/>
    <ds:schemaRef ds:uri="86efc96b-9bd8-4e9a-8cec-3381c6557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1D4CD1-7870-416D-9BB2-3D66D52B6F67}">
  <ds:schemaRefs>
    <ds:schemaRef ds:uri="http://schemas.microsoft.com/office/2006/metadata/properties"/>
    <ds:schemaRef ds:uri="http://schemas.microsoft.com/office/infopath/2007/PartnerControls"/>
    <ds:schemaRef ds:uri="cbd08398-b6cb-46f4-bc0d-7ff48c124c5c"/>
    <ds:schemaRef ds:uri="86efc96b-9bd8-4e9a-8cec-3381c6557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Teaching_document-portrait</Template>
  <TotalTime>13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Samuel Allpass</cp:lastModifiedBy>
  <cp:revision>19</cp:revision>
  <dcterms:created xsi:type="dcterms:W3CDTF">2024-03-17T08:16:00Z</dcterms:created>
  <dcterms:modified xsi:type="dcterms:W3CDTF">2024-10-01T04:37:00Z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2022-03-29T06:34:44Z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2d0a4c4e-b531-4562-a945-15bda92b0234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0x01010073A63940D9CA274BA6A3C5894422B47E</vt:lpwstr>
  </property>
</Properties>
</file>